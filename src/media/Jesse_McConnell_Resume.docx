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BE164F7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55F7F1E" w14:textId="793A9818" w:rsidR="00692703" w:rsidRPr="00CF1A49" w:rsidRDefault="007F488E" w:rsidP="00913946">
            <w:pPr>
              <w:pStyle w:val="Title"/>
            </w:pPr>
            <w:r>
              <w:t>Jesse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McConnell</w:t>
            </w:r>
          </w:p>
          <w:p w14:paraId="3B9C52D4" w14:textId="4FC490BB" w:rsidR="00692703" w:rsidRPr="00CF1A49" w:rsidRDefault="007F488E" w:rsidP="00913946">
            <w:pPr>
              <w:pStyle w:val="ContactInfo"/>
              <w:contextualSpacing w:val="0"/>
            </w:pPr>
            <w:r>
              <w:t>2881 Richmond Road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98770D4795224CAC8E90328844A12F4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(613) 204-0157</w:t>
            </w:r>
          </w:p>
          <w:p w14:paraId="772259F1" w14:textId="17F81272" w:rsidR="00692703" w:rsidRPr="00CF1A49" w:rsidRDefault="007F488E" w:rsidP="00913946">
            <w:pPr>
              <w:pStyle w:val="ContactInfoEmphasis"/>
              <w:contextualSpacing w:val="0"/>
            </w:pPr>
            <w:r>
              <w:t>Jesse.mcconnell@live.ca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BA15F223E3FC46A9A42510EC976C7E3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7" w:history="1">
              <w:r w:rsidR="00E27C2E" w:rsidRPr="00520874">
                <w:rPr>
                  <w:rStyle w:val="Hyperlink"/>
                </w:rPr>
                <w:t>https://tinyurl.com/y2bdlp9v</w:t>
              </w:r>
            </w:hyperlink>
            <w:r w:rsidR="00E27C2E">
              <w:t xml:space="preserve"> (Linked</w:t>
            </w:r>
            <w:r w:rsidR="003E3CB4">
              <w:t>In)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026B2894352549DEBAA12F54BB36BB9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7F488E">
              <w:t>https://www.facebook.com/jesse.mcconnell.986/</w:t>
            </w:r>
          </w:p>
        </w:tc>
      </w:tr>
      <w:tr w:rsidR="009571D8" w:rsidRPr="00CF1A49" w14:paraId="2BF5E779" w14:textId="77777777" w:rsidTr="00692703">
        <w:tc>
          <w:tcPr>
            <w:tcW w:w="9360" w:type="dxa"/>
            <w:tcMar>
              <w:top w:w="432" w:type="dxa"/>
            </w:tcMar>
          </w:tcPr>
          <w:p w14:paraId="10EB3FA9" w14:textId="62881708" w:rsidR="001755A8" w:rsidRPr="00CF1A49" w:rsidRDefault="007F488E" w:rsidP="00913946">
            <w:pPr>
              <w:contextualSpacing w:val="0"/>
            </w:pPr>
            <w:r>
              <w:t xml:space="preserve">Energetic individual, </w:t>
            </w:r>
            <w:proofErr w:type="spellStart"/>
            <w:r>
              <w:t>hard working</w:t>
            </w:r>
            <w:proofErr w:type="spellEnd"/>
            <w:r>
              <w:t xml:space="preserve"> and a fast learner, I have spent a few years learning different coding languages ranging from HTML</w:t>
            </w:r>
            <w:r w:rsidR="00ED0EA4">
              <w:t xml:space="preserve"> and</w:t>
            </w:r>
            <w:r>
              <w:t xml:space="preserve"> CSS</w:t>
            </w:r>
            <w:r w:rsidR="00ED0EA4">
              <w:t xml:space="preserve"> to</w:t>
            </w:r>
            <w:r>
              <w:t xml:space="preserve"> JavaScript, React.js</w:t>
            </w:r>
            <w:r w:rsidR="00ED0EA4">
              <w:t xml:space="preserve"> and </w:t>
            </w:r>
            <w:r>
              <w:t xml:space="preserve">AJAX and I am still learning </w:t>
            </w:r>
            <w:r w:rsidR="00E40A51">
              <w:t>and</w:t>
            </w:r>
            <w:r>
              <w:t xml:space="preserve"> improv</w:t>
            </w:r>
            <w:r w:rsidR="00E40A51">
              <w:t>ing</w:t>
            </w:r>
            <w:r>
              <w:t xml:space="preserve"> on those languages and </w:t>
            </w:r>
            <w:r w:rsidR="00E40A51">
              <w:t xml:space="preserve">looking to </w:t>
            </w:r>
            <w:r>
              <w:t xml:space="preserve">learn </w:t>
            </w:r>
            <w:r w:rsidR="00E40A51">
              <w:t xml:space="preserve">some </w:t>
            </w:r>
            <w:r>
              <w:t>new ones.</w:t>
            </w:r>
          </w:p>
        </w:tc>
      </w:tr>
    </w:tbl>
    <w:p w14:paraId="13BDE5D3" w14:textId="77777777" w:rsidR="004E01EB" w:rsidRPr="00CF1A49" w:rsidRDefault="00FA0DD8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ACBEB18A96E246DEB5D909BD135F94B3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F8EDF73" w14:textId="77777777" w:rsidTr="00D66A52">
        <w:tc>
          <w:tcPr>
            <w:tcW w:w="9355" w:type="dxa"/>
          </w:tcPr>
          <w:p w14:paraId="77269376" w14:textId="5841DFC7" w:rsidR="001D0BF1" w:rsidRPr="00CF1A49" w:rsidRDefault="007F488E" w:rsidP="001D0BF1">
            <w:pPr>
              <w:pStyle w:val="Heading3"/>
              <w:contextualSpacing w:val="0"/>
              <w:outlineLvl w:val="2"/>
            </w:pPr>
            <w:r>
              <w:t>April 2014</w:t>
            </w:r>
            <w:r w:rsidR="001D0BF1" w:rsidRPr="00CF1A49">
              <w:t xml:space="preserve"> – </w:t>
            </w:r>
            <w:r>
              <w:t>Present</w:t>
            </w:r>
          </w:p>
          <w:p w14:paraId="1DF3FE78" w14:textId="06F232E7" w:rsidR="001D0BF1" w:rsidRPr="00CF1A49" w:rsidRDefault="007F488E" w:rsidP="001D0BF1">
            <w:pPr>
              <w:pStyle w:val="Heading2"/>
              <w:contextualSpacing w:val="0"/>
              <w:outlineLvl w:val="1"/>
            </w:pPr>
            <w:r>
              <w:t>Security Guard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US Embassy</w:t>
            </w:r>
          </w:p>
          <w:p w14:paraId="3FE8E8AB" w14:textId="77777777" w:rsidR="001E3120" w:rsidRDefault="007F488E" w:rsidP="007F488E">
            <w:pPr>
              <w:pStyle w:val="ListParagraph"/>
              <w:numPr>
                <w:ilvl w:val="0"/>
                <w:numId w:val="14"/>
              </w:numPr>
            </w:pPr>
            <w:r>
              <w:t>Collaborated with staff and manager to ensure consistent execution of business operations.</w:t>
            </w:r>
          </w:p>
          <w:p w14:paraId="00D861B4" w14:textId="77777777" w:rsidR="007F488E" w:rsidRDefault="007F488E" w:rsidP="007F488E">
            <w:pPr>
              <w:pStyle w:val="ListParagraph"/>
              <w:numPr>
                <w:ilvl w:val="0"/>
                <w:numId w:val="14"/>
              </w:numPr>
            </w:pPr>
            <w:r>
              <w:t>Used online booking system to refer to access onto the premises for individuals.</w:t>
            </w:r>
          </w:p>
          <w:p w14:paraId="34760AF3" w14:textId="7FB15C9D" w:rsidR="007F488E" w:rsidRPr="00CF1A49" w:rsidRDefault="007F488E" w:rsidP="007F488E">
            <w:pPr>
              <w:pStyle w:val="ListParagraph"/>
              <w:numPr>
                <w:ilvl w:val="0"/>
                <w:numId w:val="14"/>
              </w:numPr>
            </w:pPr>
            <w:r>
              <w:t>Handled customer service issues &amp; escalations to ensure customer satisfaction.</w:t>
            </w:r>
          </w:p>
        </w:tc>
      </w:tr>
      <w:tr w:rsidR="00F61DF9" w:rsidRPr="00CF1A49" w14:paraId="47695F59" w14:textId="77777777" w:rsidTr="00F61DF9">
        <w:tc>
          <w:tcPr>
            <w:tcW w:w="9355" w:type="dxa"/>
            <w:tcMar>
              <w:top w:w="216" w:type="dxa"/>
            </w:tcMar>
          </w:tcPr>
          <w:p w14:paraId="171F0A15" w14:textId="2197F1F6" w:rsidR="00F61DF9" w:rsidRPr="00CF1A49" w:rsidRDefault="007F488E" w:rsidP="00F61DF9">
            <w:pPr>
              <w:pStyle w:val="Heading3"/>
              <w:contextualSpacing w:val="0"/>
              <w:outlineLvl w:val="2"/>
            </w:pPr>
            <w:r>
              <w:t>March 2010</w:t>
            </w:r>
            <w:r w:rsidR="00F61DF9" w:rsidRPr="00CF1A49">
              <w:t xml:space="preserve"> –</w:t>
            </w:r>
            <w:r w:rsidR="0005202B">
              <w:t xml:space="preserve"> November </w:t>
            </w:r>
            <w:r>
              <w:t>2013</w:t>
            </w:r>
          </w:p>
          <w:p w14:paraId="1CD29029" w14:textId="0F2366DD" w:rsidR="00F61DF9" w:rsidRPr="00CF1A49" w:rsidRDefault="0005202B" w:rsidP="00F61DF9">
            <w:pPr>
              <w:pStyle w:val="Heading2"/>
              <w:contextualSpacing w:val="0"/>
              <w:outlineLvl w:val="1"/>
            </w:pPr>
            <w:r>
              <w:t>Supervisor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Subway</w:t>
            </w:r>
          </w:p>
          <w:p w14:paraId="7334E060" w14:textId="77777777" w:rsidR="00F61DF9" w:rsidRDefault="0005202B" w:rsidP="0005202B">
            <w:pPr>
              <w:pStyle w:val="ListParagraph"/>
              <w:numPr>
                <w:ilvl w:val="0"/>
                <w:numId w:val="15"/>
              </w:numPr>
            </w:pPr>
            <w:r>
              <w:t>Recruited, hired and trained high-performance staff through coaching, goal setting &amp; performance reviews.</w:t>
            </w:r>
          </w:p>
          <w:p w14:paraId="2A7965B4" w14:textId="77777777" w:rsidR="0005202B" w:rsidRDefault="0005202B" w:rsidP="0005202B">
            <w:pPr>
              <w:pStyle w:val="ListParagraph"/>
              <w:numPr>
                <w:ilvl w:val="0"/>
                <w:numId w:val="15"/>
              </w:numPr>
            </w:pPr>
            <w:r>
              <w:t>Promoted strong teamwork by creating a positive work environment, increasing workflow by 15%.</w:t>
            </w:r>
          </w:p>
          <w:p w14:paraId="394E5258" w14:textId="77777777" w:rsidR="0005202B" w:rsidRDefault="0005202B" w:rsidP="0005202B">
            <w:pPr>
              <w:pStyle w:val="ListParagraph"/>
              <w:numPr>
                <w:ilvl w:val="0"/>
                <w:numId w:val="15"/>
              </w:numPr>
            </w:pPr>
            <w:r>
              <w:t>Maintained accurate records of store inventory &amp; improved inventory management using organizational skills.</w:t>
            </w:r>
          </w:p>
          <w:p w14:paraId="54F14824" w14:textId="6C2F73A6" w:rsidR="0005202B" w:rsidRDefault="0005202B" w:rsidP="0005202B">
            <w:pPr>
              <w:pStyle w:val="ListParagraph"/>
              <w:numPr>
                <w:ilvl w:val="0"/>
                <w:numId w:val="15"/>
              </w:numPr>
            </w:pPr>
            <w:r>
              <w:t>Documented financial performance reports &amp; reported results to business managers.</w:t>
            </w:r>
          </w:p>
        </w:tc>
      </w:tr>
    </w:tbl>
    <w:sdt>
      <w:sdtPr>
        <w:alias w:val="Education:"/>
        <w:tag w:val="Education:"/>
        <w:id w:val="-1908763273"/>
        <w:placeholder>
          <w:docPart w:val="D50A2B417BA94BB68C4B71E07DD5049E"/>
        </w:placeholder>
        <w:temporary/>
        <w:showingPlcHdr/>
        <w15:appearance w15:val="hidden"/>
      </w:sdtPr>
      <w:sdtEndPr/>
      <w:sdtContent>
        <w:p w14:paraId="307BC41B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FE66B03" w14:textId="77777777" w:rsidTr="00D66A52">
        <w:tc>
          <w:tcPr>
            <w:tcW w:w="9355" w:type="dxa"/>
          </w:tcPr>
          <w:p w14:paraId="171F136E" w14:textId="5B94E95E" w:rsidR="001D0BF1" w:rsidRPr="00CF1A49" w:rsidRDefault="0005202B" w:rsidP="001D0BF1">
            <w:pPr>
              <w:pStyle w:val="Heading3"/>
              <w:contextualSpacing w:val="0"/>
              <w:outlineLvl w:val="2"/>
            </w:pPr>
            <w:r>
              <w:t>June</w:t>
            </w:r>
            <w:r w:rsidR="001D0BF1" w:rsidRPr="00CF1A49">
              <w:t xml:space="preserve"> </w:t>
            </w:r>
            <w:r>
              <w:t>2008</w:t>
            </w:r>
          </w:p>
          <w:p w14:paraId="1E3931B7" w14:textId="5451C513" w:rsidR="001D0BF1" w:rsidRPr="00CF1A49" w:rsidRDefault="0005202B" w:rsidP="001D0BF1">
            <w:pPr>
              <w:pStyle w:val="Heading2"/>
              <w:contextualSpacing w:val="0"/>
              <w:outlineLvl w:val="1"/>
            </w:pPr>
            <w:r>
              <w:t>Diploma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Ecole secondaire publique De-La-Salle</w:t>
            </w:r>
          </w:p>
          <w:p w14:paraId="1334E94A" w14:textId="24018FEE" w:rsidR="007538DC" w:rsidRPr="00CF1A49" w:rsidRDefault="0005202B" w:rsidP="007538DC">
            <w:pPr>
              <w:contextualSpacing w:val="0"/>
            </w:pPr>
            <w:r>
              <w:t>Graduated with honors and received my OSSP.</w:t>
            </w:r>
          </w:p>
        </w:tc>
      </w:tr>
      <w:tr w:rsidR="00F61DF9" w:rsidRPr="00CF1A49" w14:paraId="6B555146" w14:textId="77777777" w:rsidTr="00F61DF9">
        <w:tc>
          <w:tcPr>
            <w:tcW w:w="9355" w:type="dxa"/>
            <w:tcMar>
              <w:top w:w="216" w:type="dxa"/>
            </w:tcMar>
          </w:tcPr>
          <w:p w14:paraId="75A43597" w14:textId="3F19FCD8" w:rsidR="00F61DF9" w:rsidRPr="00CF1A49" w:rsidRDefault="0005202B" w:rsidP="00F61DF9">
            <w:pPr>
              <w:pStyle w:val="Heading3"/>
              <w:contextualSpacing w:val="0"/>
              <w:outlineLvl w:val="2"/>
            </w:pPr>
            <w:r>
              <w:t>Present</w:t>
            </w:r>
            <w:r w:rsidR="00F61DF9" w:rsidRPr="00CF1A49">
              <w:t xml:space="preserve"> </w:t>
            </w:r>
          </w:p>
          <w:p w14:paraId="37A8EA73" w14:textId="0397F1EE" w:rsidR="00F61DF9" w:rsidRPr="00CF1A49" w:rsidRDefault="0005202B" w:rsidP="00F61DF9">
            <w:pPr>
              <w:pStyle w:val="Heading2"/>
              <w:contextualSpacing w:val="0"/>
              <w:outlineLvl w:val="1"/>
            </w:pPr>
            <w:r>
              <w:t>Certificates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Codecademy</w:t>
            </w:r>
          </w:p>
          <w:p w14:paraId="32A68FDB" w14:textId="77777777" w:rsidR="00F61DF9" w:rsidRDefault="00371CD5" w:rsidP="00F61DF9">
            <w:r>
              <w:t xml:space="preserve">I have completed the “Web Development” course </w:t>
            </w:r>
            <w:r w:rsidR="0019130B">
              <w:t>as well as the “Create a front-end app with React”</w:t>
            </w:r>
          </w:p>
          <w:p w14:paraId="2B04D38E" w14:textId="77777777" w:rsidR="000C775E" w:rsidRDefault="000C775E" w:rsidP="00F61DF9"/>
          <w:p w14:paraId="4667E3E8" w14:textId="77777777" w:rsidR="000C775E" w:rsidRDefault="000C775E" w:rsidP="00F61DF9"/>
          <w:p w14:paraId="6250AB12" w14:textId="77777777" w:rsidR="000C775E" w:rsidRDefault="000C775E" w:rsidP="00F61DF9"/>
          <w:p w14:paraId="66371CB6" w14:textId="4BBFCD65" w:rsidR="000C775E" w:rsidRDefault="000C775E" w:rsidP="00F61DF9"/>
        </w:tc>
      </w:tr>
    </w:tbl>
    <w:sdt>
      <w:sdtPr>
        <w:alias w:val="Skills:"/>
        <w:tag w:val="Skills:"/>
        <w:id w:val="-1392877668"/>
        <w:placeholder>
          <w:docPart w:val="9C274B640D4443E58B8AF0CE37BE8989"/>
        </w:placeholder>
        <w:temporary/>
        <w:showingPlcHdr/>
        <w15:appearance w15:val="hidden"/>
      </w:sdtPr>
      <w:sdtEndPr/>
      <w:sdtContent>
        <w:p w14:paraId="431BDE7E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4B9F3BF3" w14:textId="77777777" w:rsidTr="00CF1A49">
        <w:tc>
          <w:tcPr>
            <w:tcW w:w="4675" w:type="dxa"/>
          </w:tcPr>
          <w:p w14:paraId="1F336F8D" w14:textId="52FF5F3C" w:rsidR="001E3120" w:rsidRPr="006E1507" w:rsidRDefault="0019130B" w:rsidP="006E1507">
            <w:pPr>
              <w:pStyle w:val="ListBullet"/>
              <w:contextualSpacing w:val="0"/>
            </w:pPr>
            <w:r>
              <w:t>JavaScript</w:t>
            </w:r>
          </w:p>
          <w:p w14:paraId="4BE16E07" w14:textId="77777777" w:rsidR="001F4E6D" w:rsidRDefault="0019130B" w:rsidP="006E1507">
            <w:pPr>
              <w:pStyle w:val="ListBullet"/>
              <w:contextualSpacing w:val="0"/>
            </w:pPr>
            <w:r>
              <w:t>Python</w:t>
            </w:r>
          </w:p>
          <w:p w14:paraId="6BAC31B8" w14:textId="77777777" w:rsidR="0019130B" w:rsidRDefault="00FC09C9" w:rsidP="006E1507">
            <w:pPr>
              <w:pStyle w:val="ListBullet"/>
              <w:contextualSpacing w:val="0"/>
            </w:pPr>
            <w:r>
              <w:t>React.js</w:t>
            </w:r>
          </w:p>
          <w:p w14:paraId="52A6923B" w14:textId="77777777" w:rsidR="00FC09C9" w:rsidRDefault="00FC09C9" w:rsidP="006E1507">
            <w:pPr>
              <w:pStyle w:val="ListBullet"/>
              <w:contextualSpacing w:val="0"/>
            </w:pPr>
            <w:r>
              <w:t>AJAX</w:t>
            </w:r>
          </w:p>
          <w:p w14:paraId="32965ED1" w14:textId="77777777" w:rsidR="00FC09C9" w:rsidRDefault="000C775E" w:rsidP="006E1507">
            <w:pPr>
              <w:pStyle w:val="ListBullet"/>
              <w:contextualSpacing w:val="0"/>
            </w:pPr>
            <w:proofErr w:type="gramStart"/>
            <w:r>
              <w:t>Fast-learner</w:t>
            </w:r>
            <w:proofErr w:type="gramEnd"/>
          </w:p>
          <w:p w14:paraId="76885BAA" w14:textId="7642831A" w:rsidR="000C775E" w:rsidRDefault="000C775E" w:rsidP="006E1507">
            <w:pPr>
              <w:pStyle w:val="ListBullet"/>
              <w:contextualSpacing w:val="0"/>
            </w:pPr>
            <w:r>
              <w:t>Leadership</w:t>
            </w:r>
          </w:p>
          <w:p w14:paraId="70AC6199" w14:textId="7ED49A32" w:rsidR="000C775E" w:rsidRDefault="000C775E" w:rsidP="006E1507">
            <w:pPr>
              <w:pStyle w:val="ListBullet"/>
              <w:contextualSpacing w:val="0"/>
            </w:pPr>
            <w:r>
              <w:t>Problem solving</w:t>
            </w:r>
          </w:p>
          <w:p w14:paraId="3D2C6102" w14:textId="03207A48" w:rsidR="000C775E" w:rsidRDefault="000C775E" w:rsidP="006E1507">
            <w:pPr>
              <w:pStyle w:val="ListBullet"/>
              <w:contextualSpacing w:val="0"/>
            </w:pPr>
            <w:r>
              <w:t>Customer Service</w:t>
            </w:r>
          </w:p>
          <w:p w14:paraId="134B3DA8" w14:textId="7B333515" w:rsidR="000C775E" w:rsidRPr="006E1507" w:rsidRDefault="000C775E" w:rsidP="000C775E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  <w:tc>
          <w:tcPr>
            <w:tcW w:w="4675" w:type="dxa"/>
            <w:tcMar>
              <w:left w:w="360" w:type="dxa"/>
            </w:tcMar>
          </w:tcPr>
          <w:p w14:paraId="488909CE" w14:textId="538BD06A" w:rsidR="003A0632" w:rsidRPr="006E1507" w:rsidRDefault="00FC09C9" w:rsidP="006E1507">
            <w:pPr>
              <w:pStyle w:val="ListBullet"/>
              <w:contextualSpacing w:val="0"/>
            </w:pPr>
            <w:r>
              <w:t>HTML</w:t>
            </w:r>
          </w:p>
          <w:p w14:paraId="4C4A1161" w14:textId="2D38C668" w:rsidR="001E3120" w:rsidRPr="006E1507" w:rsidRDefault="00FC09C9" w:rsidP="006E1507">
            <w:pPr>
              <w:pStyle w:val="ListBullet"/>
              <w:contextualSpacing w:val="0"/>
            </w:pPr>
            <w:r>
              <w:t>CSS</w:t>
            </w:r>
          </w:p>
          <w:p w14:paraId="5037C280" w14:textId="245C2A6F" w:rsidR="001E3120" w:rsidRDefault="000C775E" w:rsidP="006E1507">
            <w:pPr>
              <w:pStyle w:val="ListBullet"/>
              <w:contextualSpacing w:val="0"/>
            </w:pPr>
            <w:r>
              <w:t>j</w:t>
            </w:r>
            <w:r w:rsidR="00FC09C9">
              <w:t>Query</w:t>
            </w:r>
          </w:p>
          <w:p w14:paraId="4BF0C978" w14:textId="77777777" w:rsidR="00FC09C9" w:rsidRDefault="00FC09C9" w:rsidP="006E1507">
            <w:pPr>
              <w:pStyle w:val="ListBullet"/>
              <w:contextualSpacing w:val="0"/>
            </w:pPr>
            <w:r>
              <w:t>Bootstrap</w:t>
            </w:r>
          </w:p>
          <w:p w14:paraId="4DCDA938" w14:textId="77777777" w:rsidR="000C775E" w:rsidRDefault="000C775E" w:rsidP="006E1507">
            <w:pPr>
              <w:pStyle w:val="ListBullet"/>
              <w:contextualSpacing w:val="0"/>
            </w:pPr>
            <w:r>
              <w:t>Bilingual (French &amp; English)</w:t>
            </w:r>
          </w:p>
          <w:p w14:paraId="09207CE8" w14:textId="77777777" w:rsidR="000C775E" w:rsidRDefault="000C775E" w:rsidP="006E1507">
            <w:pPr>
              <w:pStyle w:val="ListBullet"/>
              <w:contextualSpacing w:val="0"/>
            </w:pPr>
            <w:r>
              <w:t>Microsoft Office</w:t>
            </w:r>
          </w:p>
          <w:p w14:paraId="65F532B1" w14:textId="77777777" w:rsidR="000C775E" w:rsidRDefault="000C775E" w:rsidP="006E1507">
            <w:pPr>
              <w:pStyle w:val="ListBullet"/>
              <w:contextualSpacing w:val="0"/>
            </w:pPr>
            <w:r>
              <w:t>Analytical</w:t>
            </w:r>
          </w:p>
          <w:p w14:paraId="5089A582" w14:textId="6B7152C0" w:rsidR="000C775E" w:rsidRPr="006E1507" w:rsidRDefault="000C775E" w:rsidP="006E1507">
            <w:pPr>
              <w:pStyle w:val="ListBullet"/>
              <w:contextualSpacing w:val="0"/>
            </w:pPr>
            <w:r>
              <w:t>Planning &amp; Organization</w:t>
            </w:r>
          </w:p>
        </w:tc>
      </w:tr>
    </w:tbl>
    <w:p w14:paraId="412A45FB" w14:textId="75808ADB" w:rsidR="00B51D1B" w:rsidRPr="006E1507" w:rsidRDefault="00B51D1B" w:rsidP="006E1507"/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7AA02" w14:textId="77777777" w:rsidR="00FA0DD8" w:rsidRDefault="00FA0DD8" w:rsidP="0068194B">
      <w:r>
        <w:separator/>
      </w:r>
    </w:p>
    <w:p w14:paraId="0591C581" w14:textId="77777777" w:rsidR="00FA0DD8" w:rsidRDefault="00FA0DD8"/>
    <w:p w14:paraId="445290DF" w14:textId="77777777" w:rsidR="00FA0DD8" w:rsidRDefault="00FA0DD8"/>
  </w:endnote>
  <w:endnote w:type="continuationSeparator" w:id="0">
    <w:p w14:paraId="63B86F89" w14:textId="77777777" w:rsidR="00FA0DD8" w:rsidRDefault="00FA0DD8" w:rsidP="0068194B">
      <w:r>
        <w:continuationSeparator/>
      </w:r>
    </w:p>
    <w:p w14:paraId="359BCB63" w14:textId="77777777" w:rsidR="00FA0DD8" w:rsidRDefault="00FA0DD8"/>
    <w:p w14:paraId="34D66F08" w14:textId="77777777" w:rsidR="00FA0DD8" w:rsidRDefault="00FA0D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C08940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7ECA4" w14:textId="77777777" w:rsidR="00FA0DD8" w:rsidRDefault="00FA0DD8" w:rsidP="0068194B">
      <w:r>
        <w:separator/>
      </w:r>
    </w:p>
    <w:p w14:paraId="0F2E3AE1" w14:textId="77777777" w:rsidR="00FA0DD8" w:rsidRDefault="00FA0DD8"/>
    <w:p w14:paraId="7B958168" w14:textId="77777777" w:rsidR="00FA0DD8" w:rsidRDefault="00FA0DD8"/>
  </w:footnote>
  <w:footnote w:type="continuationSeparator" w:id="0">
    <w:p w14:paraId="5A15A215" w14:textId="77777777" w:rsidR="00FA0DD8" w:rsidRDefault="00FA0DD8" w:rsidP="0068194B">
      <w:r>
        <w:continuationSeparator/>
      </w:r>
    </w:p>
    <w:p w14:paraId="0AF7F0C6" w14:textId="77777777" w:rsidR="00FA0DD8" w:rsidRDefault="00FA0DD8"/>
    <w:p w14:paraId="64DC9A0B" w14:textId="77777777" w:rsidR="00FA0DD8" w:rsidRDefault="00FA0D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2E953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A6267F5" wp14:editId="7C3AD76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B2A1CF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07D55D3"/>
    <w:multiLevelType w:val="hybridMultilevel"/>
    <w:tmpl w:val="751AC0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472E26"/>
    <w:multiLevelType w:val="hybridMultilevel"/>
    <w:tmpl w:val="501CA3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88E"/>
    <w:rsid w:val="000001EF"/>
    <w:rsid w:val="00007322"/>
    <w:rsid w:val="00007728"/>
    <w:rsid w:val="00024584"/>
    <w:rsid w:val="00024730"/>
    <w:rsid w:val="0005202B"/>
    <w:rsid w:val="00055E95"/>
    <w:rsid w:val="0007021F"/>
    <w:rsid w:val="000B2BA5"/>
    <w:rsid w:val="000C775E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130B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71CD5"/>
    <w:rsid w:val="003A0632"/>
    <w:rsid w:val="003A30E5"/>
    <w:rsid w:val="003A6ADF"/>
    <w:rsid w:val="003B5928"/>
    <w:rsid w:val="003D380F"/>
    <w:rsid w:val="003E160D"/>
    <w:rsid w:val="003E3CB4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0B67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488E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27C2E"/>
    <w:rsid w:val="00E300FC"/>
    <w:rsid w:val="00E362DB"/>
    <w:rsid w:val="00E40A51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D0EA4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A0DD8"/>
    <w:rsid w:val="00FB31C1"/>
    <w:rsid w:val="00FB58F2"/>
    <w:rsid w:val="00FC09C9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DBA9B"/>
  <w15:chartTrackingRefBased/>
  <w15:docId w15:val="{2BB54AF3-093A-44D0-9372-C55DAFC8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E27C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inyurl.com/y2bdlp9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s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8770D4795224CAC8E90328844A12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1DCA0-96CE-4693-95F5-314B76A09093}"/>
      </w:docPartPr>
      <w:docPartBody>
        <w:p w:rsidR="001D32D6" w:rsidRDefault="006E1E84">
          <w:pPr>
            <w:pStyle w:val="98770D4795224CAC8E90328844A12F4E"/>
          </w:pPr>
          <w:r w:rsidRPr="00CF1A49">
            <w:t>·</w:t>
          </w:r>
        </w:p>
      </w:docPartBody>
    </w:docPart>
    <w:docPart>
      <w:docPartPr>
        <w:name w:val="BA15F223E3FC46A9A42510EC976C7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6EB04-89FB-46B2-81F6-321277F3BBAC}"/>
      </w:docPartPr>
      <w:docPartBody>
        <w:p w:rsidR="001D32D6" w:rsidRDefault="006E1E84">
          <w:pPr>
            <w:pStyle w:val="BA15F223E3FC46A9A42510EC976C7E37"/>
          </w:pPr>
          <w:r w:rsidRPr="00CF1A49">
            <w:t>·</w:t>
          </w:r>
        </w:p>
      </w:docPartBody>
    </w:docPart>
    <w:docPart>
      <w:docPartPr>
        <w:name w:val="026B2894352549DEBAA12F54BB36B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E10A8-6C38-4AF4-A438-6E1F3C3BFC16}"/>
      </w:docPartPr>
      <w:docPartBody>
        <w:p w:rsidR="001D32D6" w:rsidRDefault="006E1E84">
          <w:pPr>
            <w:pStyle w:val="026B2894352549DEBAA12F54BB36BB9B"/>
          </w:pPr>
          <w:r w:rsidRPr="00CF1A49">
            <w:t>·</w:t>
          </w:r>
        </w:p>
      </w:docPartBody>
    </w:docPart>
    <w:docPart>
      <w:docPartPr>
        <w:name w:val="ACBEB18A96E246DEB5D909BD135F9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6229A-2961-44AB-A606-4CFAD8C178A4}"/>
      </w:docPartPr>
      <w:docPartBody>
        <w:p w:rsidR="001D32D6" w:rsidRDefault="006E1E84">
          <w:pPr>
            <w:pStyle w:val="ACBEB18A96E246DEB5D909BD135F94B3"/>
          </w:pPr>
          <w:r w:rsidRPr="00CF1A49">
            <w:t>Experience</w:t>
          </w:r>
        </w:p>
      </w:docPartBody>
    </w:docPart>
    <w:docPart>
      <w:docPartPr>
        <w:name w:val="D50A2B417BA94BB68C4B71E07DD50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CB12B-7C44-4547-A023-21ED24276619}"/>
      </w:docPartPr>
      <w:docPartBody>
        <w:p w:rsidR="001D32D6" w:rsidRDefault="006E1E84">
          <w:pPr>
            <w:pStyle w:val="D50A2B417BA94BB68C4B71E07DD5049E"/>
          </w:pPr>
          <w:r w:rsidRPr="00CF1A49">
            <w:t>Education</w:t>
          </w:r>
        </w:p>
      </w:docPartBody>
    </w:docPart>
    <w:docPart>
      <w:docPartPr>
        <w:name w:val="9C274B640D4443E58B8AF0CE37BE8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76883-233F-4FF8-845C-53624ADE3EE8}"/>
      </w:docPartPr>
      <w:docPartBody>
        <w:p w:rsidR="001D32D6" w:rsidRDefault="006E1E84">
          <w:pPr>
            <w:pStyle w:val="9C274B640D4443E58B8AF0CE37BE8989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D6"/>
    <w:rsid w:val="001D32D6"/>
    <w:rsid w:val="006E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AF0967DFF34F1FAB18175D53DCD00F">
    <w:name w:val="C6AF0967DFF34F1FAB18175D53DCD00F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2C3A7AFEC0F4662BFE4B9652EE659DA">
    <w:name w:val="42C3A7AFEC0F4662BFE4B9652EE659DA"/>
  </w:style>
  <w:style w:type="paragraph" w:customStyle="1" w:styleId="BFF34A6553CC47699E4C15A19F13B7DC">
    <w:name w:val="BFF34A6553CC47699E4C15A19F13B7DC"/>
  </w:style>
  <w:style w:type="paragraph" w:customStyle="1" w:styleId="98770D4795224CAC8E90328844A12F4E">
    <w:name w:val="98770D4795224CAC8E90328844A12F4E"/>
  </w:style>
  <w:style w:type="paragraph" w:customStyle="1" w:styleId="B0B0772FBF8345ABBAA1F54B174E28AF">
    <w:name w:val="B0B0772FBF8345ABBAA1F54B174E28AF"/>
  </w:style>
  <w:style w:type="paragraph" w:customStyle="1" w:styleId="59EC57DDD78F4DC4BB9993275AC26DE6">
    <w:name w:val="59EC57DDD78F4DC4BB9993275AC26DE6"/>
  </w:style>
  <w:style w:type="paragraph" w:customStyle="1" w:styleId="BA15F223E3FC46A9A42510EC976C7E37">
    <w:name w:val="BA15F223E3FC46A9A42510EC976C7E37"/>
  </w:style>
  <w:style w:type="paragraph" w:customStyle="1" w:styleId="41D06F3F78B34EE78DDFB9F6C79E5A13">
    <w:name w:val="41D06F3F78B34EE78DDFB9F6C79E5A13"/>
  </w:style>
  <w:style w:type="paragraph" w:customStyle="1" w:styleId="026B2894352549DEBAA12F54BB36BB9B">
    <w:name w:val="026B2894352549DEBAA12F54BB36BB9B"/>
  </w:style>
  <w:style w:type="paragraph" w:customStyle="1" w:styleId="43D1791CB573402CB5B8C6618505DE79">
    <w:name w:val="43D1791CB573402CB5B8C6618505DE79"/>
  </w:style>
  <w:style w:type="paragraph" w:customStyle="1" w:styleId="690ECF151F514EA787929BA0E59C8C7C">
    <w:name w:val="690ECF151F514EA787929BA0E59C8C7C"/>
  </w:style>
  <w:style w:type="paragraph" w:customStyle="1" w:styleId="ACBEB18A96E246DEB5D909BD135F94B3">
    <w:name w:val="ACBEB18A96E246DEB5D909BD135F94B3"/>
  </w:style>
  <w:style w:type="paragraph" w:customStyle="1" w:styleId="0E3BAF752C8345B4A57043FD0A07750C">
    <w:name w:val="0E3BAF752C8345B4A57043FD0A07750C"/>
  </w:style>
  <w:style w:type="paragraph" w:customStyle="1" w:styleId="A0480EA4601C4AD69DE2C3E856625D7B">
    <w:name w:val="A0480EA4601C4AD69DE2C3E856625D7B"/>
  </w:style>
  <w:style w:type="paragraph" w:customStyle="1" w:styleId="BC00916240544F0DAC44CBB7F193550C">
    <w:name w:val="BC00916240544F0DAC44CBB7F193550C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C6867901C1143D1B160738C4A9BCC26">
    <w:name w:val="5C6867901C1143D1B160738C4A9BCC26"/>
  </w:style>
  <w:style w:type="paragraph" w:customStyle="1" w:styleId="59E6E2659DE2490E9EDE97F09791B230">
    <w:name w:val="59E6E2659DE2490E9EDE97F09791B230"/>
  </w:style>
  <w:style w:type="paragraph" w:customStyle="1" w:styleId="FD1E9C4C36A248D09593C65FBFAA15DA">
    <w:name w:val="FD1E9C4C36A248D09593C65FBFAA15DA"/>
  </w:style>
  <w:style w:type="paragraph" w:customStyle="1" w:styleId="FC72B5AF3DDA4E3B9D1819ADA1DB7B7C">
    <w:name w:val="FC72B5AF3DDA4E3B9D1819ADA1DB7B7C"/>
  </w:style>
  <w:style w:type="paragraph" w:customStyle="1" w:styleId="323B3F06D27B42E794B81C13EA80B658">
    <w:name w:val="323B3F06D27B42E794B81C13EA80B658"/>
  </w:style>
  <w:style w:type="paragraph" w:customStyle="1" w:styleId="4222975404264FB48E52596AF3D7566F">
    <w:name w:val="4222975404264FB48E52596AF3D7566F"/>
  </w:style>
  <w:style w:type="paragraph" w:customStyle="1" w:styleId="A4031D98987C4E73808FB99D18ECFD3A">
    <w:name w:val="A4031D98987C4E73808FB99D18ECFD3A"/>
  </w:style>
  <w:style w:type="paragraph" w:customStyle="1" w:styleId="D50A2B417BA94BB68C4B71E07DD5049E">
    <w:name w:val="D50A2B417BA94BB68C4B71E07DD5049E"/>
  </w:style>
  <w:style w:type="paragraph" w:customStyle="1" w:styleId="72C77067579F45FE85710F4AE0197DAE">
    <w:name w:val="72C77067579F45FE85710F4AE0197DAE"/>
  </w:style>
  <w:style w:type="paragraph" w:customStyle="1" w:styleId="056387DE2A2A46E2ACDE34DBE850F8A1">
    <w:name w:val="056387DE2A2A46E2ACDE34DBE850F8A1"/>
  </w:style>
  <w:style w:type="paragraph" w:customStyle="1" w:styleId="91D09DE809FC4C2F90D3E486F00A888B">
    <w:name w:val="91D09DE809FC4C2F90D3E486F00A888B"/>
  </w:style>
  <w:style w:type="paragraph" w:customStyle="1" w:styleId="3D3ACFDA7F754D6C965FFFF714841C86">
    <w:name w:val="3D3ACFDA7F754D6C965FFFF714841C86"/>
  </w:style>
  <w:style w:type="paragraph" w:customStyle="1" w:styleId="0C7828F2800A4E16A2C4EADF4F5876A3">
    <w:name w:val="0C7828F2800A4E16A2C4EADF4F5876A3"/>
  </w:style>
  <w:style w:type="paragraph" w:customStyle="1" w:styleId="D75876A7E29748F7B3CCCD4F67ABB9BB">
    <w:name w:val="D75876A7E29748F7B3CCCD4F67ABB9BB"/>
  </w:style>
  <w:style w:type="paragraph" w:customStyle="1" w:styleId="98233713C25241D9BF0E95DBEC92A8B5">
    <w:name w:val="98233713C25241D9BF0E95DBEC92A8B5"/>
  </w:style>
  <w:style w:type="paragraph" w:customStyle="1" w:styleId="7AF06F49CA51444EA2B7C1F773B21B13">
    <w:name w:val="7AF06F49CA51444EA2B7C1F773B21B13"/>
  </w:style>
  <w:style w:type="paragraph" w:customStyle="1" w:styleId="76B18F73DF8A45CEBDAD855AF4FC5679">
    <w:name w:val="76B18F73DF8A45CEBDAD855AF4FC5679"/>
  </w:style>
  <w:style w:type="paragraph" w:customStyle="1" w:styleId="CAC9F96B01334832AF7F0208E1446B5E">
    <w:name w:val="CAC9F96B01334832AF7F0208E1446B5E"/>
  </w:style>
  <w:style w:type="paragraph" w:customStyle="1" w:styleId="9C274B640D4443E58B8AF0CE37BE8989">
    <w:name w:val="9C274B640D4443E58B8AF0CE37BE8989"/>
  </w:style>
  <w:style w:type="paragraph" w:customStyle="1" w:styleId="435C37F516FA48DE8E6C545D5E0A7464">
    <w:name w:val="435C37F516FA48DE8E6C545D5E0A7464"/>
  </w:style>
  <w:style w:type="paragraph" w:customStyle="1" w:styleId="9185B137374D43AEB82761E0C575F031">
    <w:name w:val="9185B137374D43AEB82761E0C575F031"/>
  </w:style>
  <w:style w:type="paragraph" w:customStyle="1" w:styleId="28E52E75282446D0B464376872CB26B9">
    <w:name w:val="28E52E75282446D0B464376872CB26B9"/>
  </w:style>
  <w:style w:type="paragraph" w:customStyle="1" w:styleId="1ABE6097A36E4833A73295EB94167D4D">
    <w:name w:val="1ABE6097A36E4833A73295EB94167D4D"/>
  </w:style>
  <w:style w:type="paragraph" w:customStyle="1" w:styleId="4A95F85B7ED244079EAB43F54B79E078">
    <w:name w:val="4A95F85B7ED244079EAB43F54B79E078"/>
  </w:style>
  <w:style w:type="paragraph" w:customStyle="1" w:styleId="C772450C301F4B72A2751935740D62A3">
    <w:name w:val="C772450C301F4B72A2751935740D62A3"/>
  </w:style>
  <w:style w:type="paragraph" w:customStyle="1" w:styleId="EAB4155ED63C445E8F66842E8E8D4BAB">
    <w:name w:val="EAB4155ED63C445E8F66842E8E8D4B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8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mcconnell</dc:creator>
  <cp:keywords/>
  <dc:description/>
  <cp:lastModifiedBy>Jesse</cp:lastModifiedBy>
  <cp:revision>3</cp:revision>
  <dcterms:created xsi:type="dcterms:W3CDTF">2020-09-17T11:30:00Z</dcterms:created>
  <dcterms:modified xsi:type="dcterms:W3CDTF">2020-09-17T11:38:00Z</dcterms:modified>
  <cp:category/>
</cp:coreProperties>
</file>